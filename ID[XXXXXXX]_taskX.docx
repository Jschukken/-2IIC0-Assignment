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92EF1" w14:textId="265AC8B1" w:rsidR="00C36265" w:rsidRDefault="00983476">
      <w:pPr>
        <w:pStyle w:val="Heading1"/>
      </w:pPr>
      <w:r>
        <w:t>Model</w:t>
      </w:r>
    </w:p>
    <w:p w14:paraId="4BEADE75" w14:textId="3C299F19" w:rsidR="00983476" w:rsidRDefault="00983476" w:rsidP="00983476">
      <w:pPr>
        <w:spacing w:after="200" w:line="276" w:lineRule="auto"/>
        <w:ind w:left="720" w:hanging="360"/>
        <w:jc w:val="both"/>
      </w:pPr>
      <w:r>
        <w:t>&lt;insert readable image of model (screenshot/print), rotate if necessary&gt;</w:t>
      </w:r>
    </w:p>
    <w:p w14:paraId="3DAA7867" w14:textId="77777777" w:rsidR="00983476" w:rsidRDefault="00983476">
      <w:r>
        <w:br w:type="page"/>
      </w:r>
    </w:p>
    <w:p w14:paraId="1A24F841" w14:textId="6E6175EF" w:rsidR="00983476" w:rsidRDefault="00983476" w:rsidP="00983476">
      <w:pPr>
        <w:pStyle w:val="Heading1"/>
      </w:pPr>
      <w:r>
        <w:lastRenderedPageBreak/>
        <w:t>Model Description</w:t>
      </w:r>
      <w:r>
        <w:t xml:space="preserve"> (1 page max.)</w:t>
      </w:r>
    </w:p>
    <w:p w14:paraId="29F259A6" w14:textId="77777777" w:rsidR="00983476" w:rsidRDefault="00983476" w:rsidP="00983476">
      <w:pPr>
        <w:pStyle w:val="ListParagraph"/>
        <w:numPr>
          <w:ilvl w:val="0"/>
          <w:numId w:val="34"/>
        </w:numPr>
        <w:spacing w:after="200" w:line="276" w:lineRule="auto"/>
        <w:jc w:val="both"/>
      </w:pPr>
      <w:r>
        <w:t>After a car completed service in the garage, its car id is available in place (finished service). From there transition [insert-name], …</w:t>
      </w:r>
    </w:p>
    <w:p w14:paraId="07B5BB6B" w14:textId="637D8E58" w:rsidR="008F6545" w:rsidRDefault="00983476" w:rsidP="00983476">
      <w:pPr>
        <w:pStyle w:val="ListParagraph"/>
        <w:numPr>
          <w:ilvl w:val="0"/>
          <w:numId w:val="34"/>
        </w:numPr>
        <w:spacing w:after="200" w:line="276" w:lineRule="auto"/>
        <w:jc w:val="both"/>
      </w:pPr>
      <w:r>
        <w:t>&lt;fill in&gt;</w:t>
      </w:r>
    </w:p>
    <w:p w14:paraId="6275FD26" w14:textId="505FF156" w:rsidR="00983476" w:rsidRDefault="00983476" w:rsidP="00983476">
      <w:pPr>
        <w:pStyle w:val="ListParagraph"/>
        <w:numPr>
          <w:ilvl w:val="0"/>
          <w:numId w:val="34"/>
        </w:numPr>
        <w:spacing w:after="200" w:line="276" w:lineRule="auto"/>
        <w:jc w:val="both"/>
      </w:pPr>
      <w:r>
        <w:t>When a (new call) for a Trip arrives, transition [insert-name], …</w:t>
      </w:r>
    </w:p>
    <w:p w14:paraId="0BBA5A92" w14:textId="07313CDA" w:rsidR="00983476" w:rsidRDefault="00983476" w:rsidP="00983476">
      <w:pPr>
        <w:pStyle w:val="ListParagraph"/>
        <w:numPr>
          <w:ilvl w:val="0"/>
          <w:numId w:val="34"/>
        </w:numPr>
        <w:spacing w:after="200" w:line="276" w:lineRule="auto"/>
        <w:jc w:val="both"/>
      </w:pPr>
      <w:r>
        <w:t>&lt;fill in&gt;</w:t>
      </w:r>
    </w:p>
    <w:p w14:paraId="79B11D10" w14:textId="53775CDC" w:rsidR="00983476" w:rsidRDefault="00983476">
      <w:r>
        <w:br w:type="page"/>
      </w:r>
    </w:p>
    <w:p w14:paraId="137273C6" w14:textId="240EFFFB" w:rsidR="00983476" w:rsidRDefault="00983476" w:rsidP="00983476">
      <w:pPr>
        <w:pStyle w:val="Heading1"/>
      </w:pPr>
      <w:r>
        <w:lastRenderedPageBreak/>
        <w:t>Declarations, Guards, Arc Inscriptions, Functions</w:t>
      </w:r>
    </w:p>
    <w:p w14:paraId="25323D9D" w14:textId="6E7F118E" w:rsidR="00983476" w:rsidRPr="00DA77B7" w:rsidRDefault="00983476" w:rsidP="00DA77B7">
      <w:pPr>
        <w:pStyle w:val="Heading2"/>
      </w:pPr>
      <w:r w:rsidRPr="00DA77B7">
        <w:t>Declarations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102"/>
      </w:tblGrid>
      <w:tr w:rsidR="00983476" w14:paraId="3D0BC484" w14:textId="77777777" w:rsidTr="00983476">
        <w:tc>
          <w:tcPr>
            <w:tcW w:w="4248" w:type="dxa"/>
          </w:tcPr>
          <w:p w14:paraId="5BC46464" w14:textId="038E727E" w:rsidR="00983476" w:rsidRDefault="00983476" w:rsidP="00DA77B7">
            <w:pPr>
              <w:spacing w:after="200" w:line="276" w:lineRule="auto"/>
              <w:jc w:val="both"/>
            </w:pPr>
            <w:r>
              <w:t>colorset</w:t>
            </w:r>
            <w:r w:rsidR="00DA77B7">
              <w:t>, f</w:t>
            </w:r>
            <w:r>
              <w:t>unction</w:t>
            </w:r>
            <w:r w:rsidR="00DA77B7">
              <w:t xml:space="preserve">, </w:t>
            </w:r>
            <w:r>
              <w:t>constant</w:t>
            </w:r>
            <w:r w:rsidR="00DA77B7">
              <w:t>, … definition introduced in the solution</w:t>
            </w:r>
          </w:p>
        </w:tc>
        <w:tc>
          <w:tcPr>
            <w:tcW w:w="5102" w:type="dxa"/>
          </w:tcPr>
          <w:p w14:paraId="184C2A9F" w14:textId="51482C66" w:rsidR="00983476" w:rsidRDefault="00DA77B7" w:rsidP="00983476">
            <w:pPr>
              <w:spacing w:after="200" w:line="276" w:lineRule="auto"/>
              <w:jc w:val="both"/>
            </w:pPr>
            <w:r>
              <w:t>explanation</w:t>
            </w:r>
          </w:p>
        </w:tc>
      </w:tr>
      <w:tr w:rsidR="00983476" w14:paraId="261F1505" w14:textId="77777777" w:rsidTr="00983476">
        <w:tc>
          <w:tcPr>
            <w:tcW w:w="4248" w:type="dxa"/>
          </w:tcPr>
          <w:p w14:paraId="077EE2FC" w14:textId="276A3A8A" w:rsidR="00983476" w:rsidRDefault="00DA77B7" w:rsidP="00983476">
            <w:pPr>
              <w:spacing w:after="200" w:line="276" w:lineRule="auto"/>
              <w:jc w:val="both"/>
            </w:pPr>
            <w:r>
              <w:t>&lt;fill in for all&gt;</w:t>
            </w:r>
          </w:p>
        </w:tc>
        <w:tc>
          <w:tcPr>
            <w:tcW w:w="5102" w:type="dxa"/>
          </w:tcPr>
          <w:p w14:paraId="29D687A9" w14:textId="77777777" w:rsidR="00983476" w:rsidRDefault="00983476" w:rsidP="00983476">
            <w:pPr>
              <w:spacing w:after="200" w:line="276" w:lineRule="auto"/>
              <w:jc w:val="both"/>
            </w:pPr>
          </w:p>
        </w:tc>
      </w:tr>
      <w:tr w:rsidR="00983476" w14:paraId="1410F57A" w14:textId="77777777" w:rsidTr="00983476">
        <w:tc>
          <w:tcPr>
            <w:tcW w:w="4248" w:type="dxa"/>
          </w:tcPr>
          <w:p w14:paraId="11762441" w14:textId="77777777" w:rsidR="00983476" w:rsidRDefault="00983476" w:rsidP="00983476">
            <w:pPr>
              <w:spacing w:after="200" w:line="276" w:lineRule="auto"/>
              <w:jc w:val="both"/>
            </w:pPr>
          </w:p>
        </w:tc>
        <w:tc>
          <w:tcPr>
            <w:tcW w:w="5102" w:type="dxa"/>
          </w:tcPr>
          <w:p w14:paraId="7C59975E" w14:textId="77777777" w:rsidR="00983476" w:rsidRDefault="00983476" w:rsidP="00983476">
            <w:pPr>
              <w:spacing w:after="200" w:line="276" w:lineRule="auto"/>
              <w:jc w:val="both"/>
            </w:pPr>
          </w:p>
        </w:tc>
      </w:tr>
    </w:tbl>
    <w:p w14:paraId="1F708959" w14:textId="654E3A96" w:rsidR="00DA77B7" w:rsidRDefault="00DA77B7" w:rsidP="00DA77B7">
      <w:pPr>
        <w:pStyle w:val="Heading2"/>
      </w:pPr>
      <w:r>
        <w:t>Guards and Arc Inscriptions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77B7" w14:paraId="08655ECC" w14:textId="77777777" w:rsidTr="00DA77B7">
        <w:tc>
          <w:tcPr>
            <w:tcW w:w="3116" w:type="dxa"/>
          </w:tcPr>
          <w:p w14:paraId="27FBE8BF" w14:textId="6F1F6B30" w:rsidR="00DA77B7" w:rsidRDefault="00DA77B7" w:rsidP="00DA77B7">
            <w:r>
              <w:t>Guard/Arc Inscription</w:t>
            </w:r>
          </w:p>
        </w:tc>
        <w:tc>
          <w:tcPr>
            <w:tcW w:w="3117" w:type="dxa"/>
          </w:tcPr>
          <w:p w14:paraId="061CABBA" w14:textId="1170A8BD" w:rsidR="00DA77B7" w:rsidRDefault="00DA77B7" w:rsidP="00DA77B7">
            <w:r>
              <w:t>Where is it in the model?</w:t>
            </w:r>
          </w:p>
        </w:tc>
        <w:tc>
          <w:tcPr>
            <w:tcW w:w="3117" w:type="dxa"/>
          </w:tcPr>
          <w:p w14:paraId="14F4A4DD" w14:textId="2A06110F" w:rsidR="00DA77B7" w:rsidRDefault="00DA77B7" w:rsidP="00DA77B7">
            <w:r>
              <w:t>Explanation</w:t>
            </w:r>
          </w:p>
        </w:tc>
      </w:tr>
      <w:tr w:rsidR="00DA77B7" w14:paraId="407F9AA8" w14:textId="77777777" w:rsidTr="00DA77B7">
        <w:tc>
          <w:tcPr>
            <w:tcW w:w="3116" w:type="dxa"/>
          </w:tcPr>
          <w:p w14:paraId="33F2678A" w14:textId="7F56BDA9" w:rsidR="00DA77B7" w:rsidRDefault="00DA77B7" w:rsidP="00DA77B7">
            <w:r>
              <w:t>&lt;fill in for all</w:t>
            </w:r>
            <w:r>
              <w:t xml:space="preserve"> non-trivial guards/arc inscriptions</w:t>
            </w:r>
            <w:r>
              <w:t>&gt;</w:t>
            </w:r>
          </w:p>
        </w:tc>
        <w:tc>
          <w:tcPr>
            <w:tcW w:w="3117" w:type="dxa"/>
          </w:tcPr>
          <w:p w14:paraId="757AF225" w14:textId="77777777" w:rsidR="00DA77B7" w:rsidRDefault="00DA77B7" w:rsidP="00DA77B7"/>
        </w:tc>
        <w:tc>
          <w:tcPr>
            <w:tcW w:w="3117" w:type="dxa"/>
          </w:tcPr>
          <w:p w14:paraId="08A86D8E" w14:textId="77777777" w:rsidR="00DA77B7" w:rsidRDefault="00DA77B7" w:rsidP="00DA77B7"/>
        </w:tc>
      </w:tr>
      <w:tr w:rsidR="00DA77B7" w14:paraId="6E5B881A" w14:textId="77777777" w:rsidTr="00DA77B7">
        <w:tc>
          <w:tcPr>
            <w:tcW w:w="3116" w:type="dxa"/>
          </w:tcPr>
          <w:p w14:paraId="7A5CF01A" w14:textId="77777777" w:rsidR="00DA77B7" w:rsidRDefault="00DA77B7" w:rsidP="00DA77B7"/>
        </w:tc>
        <w:tc>
          <w:tcPr>
            <w:tcW w:w="3117" w:type="dxa"/>
          </w:tcPr>
          <w:p w14:paraId="5A7403D0" w14:textId="77777777" w:rsidR="00DA77B7" w:rsidRDefault="00DA77B7" w:rsidP="00DA77B7"/>
        </w:tc>
        <w:tc>
          <w:tcPr>
            <w:tcW w:w="3117" w:type="dxa"/>
          </w:tcPr>
          <w:p w14:paraId="2FC331D5" w14:textId="77777777" w:rsidR="00DA77B7" w:rsidRDefault="00DA77B7" w:rsidP="00DA77B7"/>
        </w:tc>
      </w:tr>
    </w:tbl>
    <w:p w14:paraId="6FCEA2F3" w14:textId="77777777" w:rsidR="00DA77B7" w:rsidRPr="00DA77B7" w:rsidRDefault="00DA77B7" w:rsidP="00DA77B7"/>
    <w:p w14:paraId="0FB2A5E5" w14:textId="3DB6F0C2" w:rsidR="00DA77B7" w:rsidRDefault="00DA77B7">
      <w:r>
        <w:br w:type="page"/>
      </w:r>
    </w:p>
    <w:p w14:paraId="46017A82" w14:textId="3D2B9183" w:rsidR="00DA77B7" w:rsidRDefault="00DA77B7" w:rsidP="00DA77B7">
      <w:pPr>
        <w:pStyle w:val="Heading1"/>
      </w:pPr>
      <w:r>
        <w:lastRenderedPageBreak/>
        <w:t>Simulation Results</w:t>
      </w:r>
    </w:p>
    <w:p w14:paraId="2E3F1FC4" w14:textId="54A17B8E" w:rsidR="00983476" w:rsidRDefault="00DA77B7" w:rsidP="00DA77B7">
      <w:pPr>
        <w:pStyle w:val="Heading2"/>
      </w:pPr>
      <w:r>
        <w:t>Summary of Simulation Results</w:t>
      </w:r>
    </w:p>
    <w:p w14:paraId="306CAFD0" w14:textId="3E1BF140" w:rsidR="00DA77B7" w:rsidRDefault="00DA77B7" w:rsidP="00DA77B7">
      <w:r>
        <w:t>&lt;add selected numbers and discussion&gt;</w:t>
      </w:r>
    </w:p>
    <w:p w14:paraId="510308BA" w14:textId="1707A6EC" w:rsidR="00DA77B7" w:rsidRDefault="00DA77B7" w:rsidP="00DA77B7">
      <w:pPr>
        <w:pStyle w:val="Heading2"/>
      </w:pPr>
      <w:r>
        <w:t>Raw Simulation Reports</w:t>
      </w:r>
    </w:p>
    <w:p w14:paraId="57FCC468" w14:textId="2F255287" w:rsidR="00DA77B7" w:rsidRPr="00DA77B7" w:rsidRDefault="00DA77B7" w:rsidP="00DA77B7">
      <w:r>
        <w:t>&lt;add screenshots of raw simulation reports produced by CPN Tools for which numbers are discussed above, see the assignment text for details&gt;</w:t>
      </w:r>
      <w:bookmarkStart w:id="0" w:name="_GoBack"/>
      <w:bookmarkEnd w:id="0"/>
    </w:p>
    <w:sectPr w:rsidR="00DA77B7" w:rsidRPr="00DA77B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A998D1" w14:textId="77777777" w:rsidR="000D55C9" w:rsidRDefault="000D55C9" w:rsidP="001C3C26">
      <w:pPr>
        <w:spacing w:after="0" w:line="240" w:lineRule="auto"/>
      </w:pPr>
      <w:r>
        <w:separator/>
      </w:r>
    </w:p>
  </w:endnote>
  <w:endnote w:type="continuationSeparator" w:id="0">
    <w:p w14:paraId="0FB3567E" w14:textId="77777777" w:rsidR="000D55C9" w:rsidRDefault="000D55C9" w:rsidP="001C3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76325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05CE34" w14:textId="773E30CA" w:rsidR="00DE0982" w:rsidRDefault="00DE09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77B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29A616D" w14:textId="77777777" w:rsidR="00DE0982" w:rsidRDefault="00DE09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8E364" w14:textId="77777777" w:rsidR="000D55C9" w:rsidRDefault="000D55C9" w:rsidP="001C3C26">
      <w:pPr>
        <w:spacing w:after="0" w:line="240" w:lineRule="auto"/>
      </w:pPr>
      <w:r>
        <w:separator/>
      </w:r>
    </w:p>
  </w:footnote>
  <w:footnote w:type="continuationSeparator" w:id="0">
    <w:p w14:paraId="73302470" w14:textId="77777777" w:rsidR="000D55C9" w:rsidRDefault="000D55C9" w:rsidP="001C3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A256A" w14:textId="77777777" w:rsidR="00983476" w:rsidRPr="00983476" w:rsidRDefault="00983476" w:rsidP="00983476">
    <w:pPr>
      <w:pStyle w:val="Title"/>
      <w:jc w:val="left"/>
      <w:rPr>
        <w:sz w:val="28"/>
        <w:szCs w:val="28"/>
      </w:rPr>
    </w:pPr>
    <w:r w:rsidRPr="00983476">
      <w:rPr>
        <w:b/>
        <w:sz w:val="28"/>
        <w:szCs w:val="28"/>
      </w:rPr>
      <w:t>Report CPN Assignment</w:t>
    </w:r>
    <w:r w:rsidRPr="00983476">
      <w:rPr>
        <w:sz w:val="28"/>
        <w:szCs w:val="28"/>
      </w:rPr>
      <w:t xml:space="preserve"> BIS 2IIC0/2IHI10 (2017/2018 Q1)</w:t>
    </w:r>
  </w:p>
  <w:p w14:paraId="06F46573" w14:textId="75A728C8" w:rsidR="00983476" w:rsidRPr="00983476" w:rsidRDefault="00983476" w:rsidP="00983476">
    <w:pPr>
      <w:rPr>
        <w:b/>
        <w:sz w:val="28"/>
        <w:szCs w:val="28"/>
      </w:rPr>
    </w:pPr>
    <w:r w:rsidRPr="00983476">
      <w:rPr>
        <w:b/>
        <w:sz w:val="28"/>
        <w:szCs w:val="28"/>
      </w:rPr>
      <w:t>Task X, &lt;Name&gt;, &lt;StudentID&gt;</w:t>
    </w:r>
    <w:r>
      <w:rPr>
        <w:b/>
        <w:sz w:val="28"/>
        <w:szCs w:val="28"/>
      </w:rPr>
      <w:t xml:space="preserve"> (edit header using double-click)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C16FE"/>
    <w:multiLevelType w:val="hybridMultilevel"/>
    <w:tmpl w:val="8BD4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F57C5"/>
    <w:multiLevelType w:val="hybridMultilevel"/>
    <w:tmpl w:val="4DF4D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8D1413"/>
    <w:multiLevelType w:val="hybridMultilevel"/>
    <w:tmpl w:val="9BB8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F0781"/>
    <w:multiLevelType w:val="hybridMultilevel"/>
    <w:tmpl w:val="37CE4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F734C"/>
    <w:multiLevelType w:val="hybridMultilevel"/>
    <w:tmpl w:val="0696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27565"/>
    <w:multiLevelType w:val="hybridMultilevel"/>
    <w:tmpl w:val="DE12D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E2AFF"/>
    <w:multiLevelType w:val="hybridMultilevel"/>
    <w:tmpl w:val="848A2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D0BAE"/>
    <w:multiLevelType w:val="hybridMultilevel"/>
    <w:tmpl w:val="A4D4D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B12FD"/>
    <w:multiLevelType w:val="hybridMultilevel"/>
    <w:tmpl w:val="38EE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D683F"/>
    <w:multiLevelType w:val="hybridMultilevel"/>
    <w:tmpl w:val="080E4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C777F"/>
    <w:multiLevelType w:val="hybridMultilevel"/>
    <w:tmpl w:val="3F0CFF2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3E37BC7"/>
    <w:multiLevelType w:val="hybridMultilevel"/>
    <w:tmpl w:val="9208D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13157"/>
    <w:multiLevelType w:val="hybridMultilevel"/>
    <w:tmpl w:val="06A89968"/>
    <w:lvl w:ilvl="0" w:tplc="4F6A146A">
      <w:start w:val="1"/>
      <w:numFmt w:val="bullet"/>
      <w:pStyle w:val="ListParagraph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F6A146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9C2384"/>
    <w:multiLevelType w:val="hybridMultilevel"/>
    <w:tmpl w:val="60FAF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A7709D"/>
    <w:multiLevelType w:val="hybridMultilevel"/>
    <w:tmpl w:val="0BB6A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6311AD"/>
    <w:multiLevelType w:val="hybridMultilevel"/>
    <w:tmpl w:val="46A230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5EB05C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D7D8C"/>
    <w:multiLevelType w:val="hybridMultilevel"/>
    <w:tmpl w:val="7872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D40F87"/>
    <w:multiLevelType w:val="hybridMultilevel"/>
    <w:tmpl w:val="F18E8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776893"/>
    <w:multiLevelType w:val="hybridMultilevel"/>
    <w:tmpl w:val="1708D9B8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10"/>
  </w:num>
  <w:num w:numId="14">
    <w:abstractNumId w:val="18"/>
  </w:num>
  <w:num w:numId="15">
    <w:abstractNumId w:val="1"/>
  </w:num>
  <w:num w:numId="16">
    <w:abstractNumId w:val="14"/>
  </w:num>
  <w:num w:numId="17">
    <w:abstractNumId w:val="15"/>
  </w:num>
  <w:num w:numId="18">
    <w:abstractNumId w:val="17"/>
  </w:num>
  <w:num w:numId="19">
    <w:abstractNumId w:val="9"/>
  </w:num>
  <w:num w:numId="20">
    <w:abstractNumId w:val="0"/>
  </w:num>
  <w:num w:numId="21">
    <w:abstractNumId w:val="16"/>
  </w:num>
  <w:num w:numId="22">
    <w:abstractNumId w:val="13"/>
  </w:num>
  <w:num w:numId="23">
    <w:abstractNumId w:val="13"/>
  </w:num>
  <w:num w:numId="24">
    <w:abstractNumId w:val="5"/>
  </w:num>
  <w:num w:numId="25">
    <w:abstractNumId w:val="13"/>
  </w:num>
  <w:num w:numId="26">
    <w:abstractNumId w:val="13"/>
  </w:num>
  <w:num w:numId="27">
    <w:abstractNumId w:val="6"/>
  </w:num>
  <w:num w:numId="28">
    <w:abstractNumId w:val="11"/>
  </w:num>
  <w:num w:numId="29">
    <w:abstractNumId w:val="3"/>
  </w:num>
  <w:num w:numId="30">
    <w:abstractNumId w:val="4"/>
  </w:num>
  <w:num w:numId="31">
    <w:abstractNumId w:val="7"/>
  </w:num>
  <w:num w:numId="32">
    <w:abstractNumId w:val="8"/>
  </w:num>
  <w:num w:numId="33">
    <w:abstractNumId w:val="19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F1"/>
    <w:rsid w:val="00064704"/>
    <w:rsid w:val="000B149F"/>
    <w:rsid w:val="000D55C9"/>
    <w:rsid w:val="000E4DAA"/>
    <w:rsid w:val="000F040E"/>
    <w:rsid w:val="0011134B"/>
    <w:rsid w:val="00155443"/>
    <w:rsid w:val="00196A3E"/>
    <w:rsid w:val="001A378D"/>
    <w:rsid w:val="001B654C"/>
    <w:rsid w:val="001C3C26"/>
    <w:rsid w:val="001C4E1F"/>
    <w:rsid w:val="00207A2B"/>
    <w:rsid w:val="002127AA"/>
    <w:rsid w:val="00236F0B"/>
    <w:rsid w:val="00245F12"/>
    <w:rsid w:val="00271E10"/>
    <w:rsid w:val="002D766B"/>
    <w:rsid w:val="002E5191"/>
    <w:rsid w:val="002F4A8E"/>
    <w:rsid w:val="003A4642"/>
    <w:rsid w:val="003C7EC9"/>
    <w:rsid w:val="003D2081"/>
    <w:rsid w:val="003E38F4"/>
    <w:rsid w:val="003E543A"/>
    <w:rsid w:val="003F2E02"/>
    <w:rsid w:val="00405E23"/>
    <w:rsid w:val="00440BCB"/>
    <w:rsid w:val="004654F2"/>
    <w:rsid w:val="004918F9"/>
    <w:rsid w:val="004C08FF"/>
    <w:rsid w:val="005B575D"/>
    <w:rsid w:val="005B6922"/>
    <w:rsid w:val="005C3B3C"/>
    <w:rsid w:val="005C50DA"/>
    <w:rsid w:val="005E7CF1"/>
    <w:rsid w:val="005F4206"/>
    <w:rsid w:val="0060152F"/>
    <w:rsid w:val="00614AB8"/>
    <w:rsid w:val="00687F94"/>
    <w:rsid w:val="00697B86"/>
    <w:rsid w:val="006F1D10"/>
    <w:rsid w:val="007358EF"/>
    <w:rsid w:val="00775617"/>
    <w:rsid w:val="007D5BCB"/>
    <w:rsid w:val="008078A7"/>
    <w:rsid w:val="0082451A"/>
    <w:rsid w:val="008579BB"/>
    <w:rsid w:val="00897B3E"/>
    <w:rsid w:val="008C46F2"/>
    <w:rsid w:val="008E7486"/>
    <w:rsid w:val="008F6545"/>
    <w:rsid w:val="00911C80"/>
    <w:rsid w:val="009312CA"/>
    <w:rsid w:val="0094030B"/>
    <w:rsid w:val="00956659"/>
    <w:rsid w:val="00957205"/>
    <w:rsid w:val="009660DB"/>
    <w:rsid w:val="00966D2A"/>
    <w:rsid w:val="00972976"/>
    <w:rsid w:val="0098073C"/>
    <w:rsid w:val="00983476"/>
    <w:rsid w:val="009F28CA"/>
    <w:rsid w:val="00A239C4"/>
    <w:rsid w:val="00A270E7"/>
    <w:rsid w:val="00A32241"/>
    <w:rsid w:val="00A61943"/>
    <w:rsid w:val="00AF62C8"/>
    <w:rsid w:val="00B05135"/>
    <w:rsid w:val="00B1116F"/>
    <w:rsid w:val="00B16208"/>
    <w:rsid w:val="00B27F31"/>
    <w:rsid w:val="00B45415"/>
    <w:rsid w:val="00B75B51"/>
    <w:rsid w:val="00BC2E1B"/>
    <w:rsid w:val="00BD0CCE"/>
    <w:rsid w:val="00C0446D"/>
    <w:rsid w:val="00C32FF2"/>
    <w:rsid w:val="00C36265"/>
    <w:rsid w:val="00C56429"/>
    <w:rsid w:val="00C7302C"/>
    <w:rsid w:val="00CA1DF6"/>
    <w:rsid w:val="00D208B8"/>
    <w:rsid w:val="00D23D27"/>
    <w:rsid w:val="00D41457"/>
    <w:rsid w:val="00D70BDF"/>
    <w:rsid w:val="00D87350"/>
    <w:rsid w:val="00DA2601"/>
    <w:rsid w:val="00DA77B7"/>
    <w:rsid w:val="00DC0430"/>
    <w:rsid w:val="00DC68FE"/>
    <w:rsid w:val="00DD4FBC"/>
    <w:rsid w:val="00DE0982"/>
    <w:rsid w:val="00DE0D98"/>
    <w:rsid w:val="00E57117"/>
    <w:rsid w:val="00E810F2"/>
    <w:rsid w:val="00E95800"/>
    <w:rsid w:val="00ED6064"/>
    <w:rsid w:val="00F0431F"/>
    <w:rsid w:val="00F23775"/>
    <w:rsid w:val="00F3430A"/>
    <w:rsid w:val="00F41166"/>
    <w:rsid w:val="00FB5CC3"/>
    <w:rsid w:val="00FB75F5"/>
    <w:rsid w:val="00FC5634"/>
    <w:rsid w:val="00FC7A15"/>
    <w:rsid w:val="00FD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C29A"/>
  <w15:chartTrackingRefBased/>
  <w15:docId w15:val="{CEE2DB50-4AE7-44F4-81C4-492F8786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D2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D2A"/>
    <w:pPr>
      <w:keepNext/>
      <w:keepLines/>
      <w:numPr>
        <w:ilvl w:val="1"/>
        <w:numId w:val="12"/>
      </w:numPr>
      <w:spacing w:before="360" w:after="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6D2A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color w:val="000000" w:themeColor="text1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D2A"/>
    <w:rPr>
      <w:rFonts w:asciiTheme="majorHAnsi" w:eastAsiaTheme="majorEastAsia" w:hAnsiTheme="majorHAnsi" w:cstheme="majorBidi"/>
      <w:color w:val="000000" w:themeColor="text1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966D2A"/>
    <w:rPr>
      <w:rFonts w:eastAsiaTheme="majorEastAsia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66D2A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numPr>
        <w:numId w:val="22"/>
      </w:numPr>
      <w:contextualSpacing/>
    </w:pPr>
  </w:style>
  <w:style w:type="character" w:styleId="Hyperlink">
    <w:name w:val="Hyperlink"/>
    <w:rsid w:val="00966D2A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3C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3C26"/>
    <w:rPr>
      <w:vertAlign w:val="superscript"/>
    </w:rPr>
  </w:style>
  <w:style w:type="paragraph" w:customStyle="1" w:styleId="Code">
    <w:name w:val="Code"/>
    <w:basedOn w:val="Normal"/>
    <w:link w:val="CodeChar"/>
    <w:qFormat/>
    <w:rsid w:val="008F6545"/>
    <w:pPr>
      <w:spacing w:after="200" w:line="276" w:lineRule="auto"/>
      <w:jc w:val="both"/>
    </w:pPr>
    <w:rPr>
      <w:rFonts w:ascii="Courier New" w:eastAsia="Calibri" w:hAnsi="Courier New" w:cs="Times New Roman"/>
      <w:lang w:val="x-none" w:eastAsia="x-none"/>
    </w:rPr>
  </w:style>
  <w:style w:type="character" w:customStyle="1" w:styleId="CodeChar">
    <w:name w:val="Code Char"/>
    <w:link w:val="Code"/>
    <w:rsid w:val="008F6545"/>
    <w:rPr>
      <w:rFonts w:ascii="Courier New" w:eastAsia="Calibri" w:hAnsi="Courier New" w:cs="Times New Roman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8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07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07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7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7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73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0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D98"/>
  </w:style>
  <w:style w:type="paragraph" w:styleId="Footer">
    <w:name w:val="footer"/>
    <w:basedOn w:val="Normal"/>
    <w:link w:val="FooterChar"/>
    <w:uiPriority w:val="99"/>
    <w:unhideWhenUsed/>
    <w:rsid w:val="00DE0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D98"/>
  </w:style>
  <w:style w:type="table" w:styleId="TableGrid">
    <w:name w:val="Table Grid"/>
    <w:basedOn w:val="TableNormal"/>
    <w:uiPriority w:val="39"/>
    <w:rsid w:val="00983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fahland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33ECD1-D53D-40FB-A0C1-1747DBB21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16</TotalTime>
  <Pages>4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Dirk Fahland</dc:creator>
  <cp:keywords/>
  <cp:lastModifiedBy>Fahland, D.</cp:lastModifiedBy>
  <cp:revision>3</cp:revision>
  <cp:lastPrinted>2016-10-20T05:36:00Z</cp:lastPrinted>
  <dcterms:created xsi:type="dcterms:W3CDTF">2017-09-25T11:48:00Z</dcterms:created>
  <dcterms:modified xsi:type="dcterms:W3CDTF">2017-09-25T12:04:00Z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